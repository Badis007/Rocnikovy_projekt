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ED5903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45pt;height:100.55pt">
                  <v:imagedata r:id="rId8" o:title="Logo__SSPU_2016_Barva"/>
                </v:shape>
              </w:pict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C844B8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Auto na dálkové ovládání</w:t>
            </w:r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C844B8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Lukáš Baďura</w:t>
            </w:r>
          </w:p>
        </w:tc>
      </w:tr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C844B8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pict>
                <v:shape id="_x0000_i1028" type="#_x0000_t75" style="width:279.85pt;height:207.85pt">
                  <v:imagedata r:id="rId9" o:title="IMG_3240"/>
                </v:shape>
              </w:pict>
            </w:r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5D5EFD" w:rsidP="00C844B8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C844B8">
              <w:rPr>
                <w:rFonts w:ascii="Arial Narrow" w:hAnsi="Arial Narrow" w:cs="Arial Narrow"/>
                <w:sz w:val="28"/>
                <w:szCs w:val="28"/>
              </w:rPr>
              <w:t>9/2020</w:t>
            </w:r>
          </w:p>
        </w:tc>
      </w:tr>
    </w:tbl>
    <w:p w:rsidR="00F03DA6" w:rsidRDefault="00F03DA6">
      <w:pPr>
        <w:sectPr w:rsidR="00F03DA6">
          <w:footerReference w:type="default" r:id="rId10"/>
          <w:headerReference w:type="first" r:id="rId11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E15FA1" w:rsidRPr="00D967BB" w:rsidRDefault="00896E56" w:rsidP="00D967BB">
      <w:pPr>
        <w:pStyle w:val="Nadpis4"/>
      </w:pPr>
      <w:r>
        <w:br w:type="page"/>
      </w:r>
      <w:r w:rsidR="00D967BB" w:rsidRPr="00D967BB">
        <w:lastRenderedPageBreak/>
        <w:t>Poděkování</w:t>
      </w:r>
    </w:p>
    <w:p w:rsidR="004A12E0" w:rsidRDefault="00C844B8" w:rsidP="00C844B8">
      <w:pPr>
        <w:rPr>
          <w:rStyle w:val="Pokec"/>
          <w:i/>
          <w:emboss w:val="0"/>
          <w:color w:val="auto"/>
        </w:rPr>
      </w:pPr>
      <w:r>
        <w:rPr>
          <w:i/>
        </w:rPr>
        <w:t xml:space="preserve">Děkuji panu učiteli Ing. Petru </w:t>
      </w:r>
      <w:proofErr w:type="spellStart"/>
      <w:r>
        <w:rPr>
          <w:i/>
        </w:rPr>
        <w:t>Grussmannovi</w:t>
      </w:r>
      <w:proofErr w:type="spellEnd"/>
      <w:r w:rsidR="008D555F">
        <w:rPr>
          <w:i/>
        </w:rPr>
        <w:t xml:space="preserve"> za užitečné rady,</w:t>
      </w:r>
      <w:r>
        <w:rPr>
          <w:i/>
        </w:rPr>
        <w:t xml:space="preserve"> vylepšení</w:t>
      </w:r>
      <w:r w:rsidR="008D555F">
        <w:rPr>
          <w:i/>
        </w:rPr>
        <w:t xml:space="preserve"> a konzultaci </w:t>
      </w:r>
      <w:proofErr w:type="gramStart"/>
      <w:r w:rsidR="008D555F">
        <w:rPr>
          <w:i/>
        </w:rPr>
        <w:t xml:space="preserve">mého  </w:t>
      </w:r>
      <w:r>
        <w:rPr>
          <w:i/>
        </w:rPr>
        <w:t>proje</w:t>
      </w:r>
      <w:r w:rsidR="008D555F">
        <w:rPr>
          <w:i/>
        </w:rPr>
        <w:t>ktu</w:t>
      </w:r>
      <w:proofErr w:type="gramEnd"/>
      <w:r w:rsidR="008D555F">
        <w:rPr>
          <w:i/>
        </w:rPr>
        <w:t>. Mým spolužákům za pomoc a řešení společných problémů.</w:t>
      </w:r>
    </w:p>
    <w:p w:rsidR="004A12E0" w:rsidRDefault="008B6730" w:rsidP="00320CEC">
      <w:pPr>
        <w:spacing w:before="8520"/>
        <w:jc w:val="left"/>
        <w:rPr>
          <w:rStyle w:val="Pokec"/>
          <w:emboss w:val="0"/>
          <w:color w:val="auto"/>
        </w:rPr>
      </w:pPr>
      <w:r w:rsidRPr="008B6730">
        <w:rPr>
          <w:rStyle w:val="Pokec"/>
          <w:emboss w:val="0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emboss w:val="0"/>
          <w:color w:val="auto"/>
        </w:rPr>
        <w:br/>
      </w:r>
      <w:r w:rsidRPr="008B6730">
        <w:rPr>
          <w:rStyle w:val="Pokec"/>
          <w:emboss w:val="0"/>
          <w:color w:val="auto"/>
        </w:rPr>
        <w:t>informační zdroje</w:t>
      </w:r>
      <w:r w:rsidR="004A12E0" w:rsidRPr="008B6730">
        <w:rPr>
          <w:rStyle w:val="Pokec"/>
          <w:emboss w:val="0"/>
          <w:color w:val="auto"/>
        </w:rPr>
        <w:t>.</w:t>
      </w:r>
    </w:p>
    <w:p w:rsidR="00320CEC" w:rsidRDefault="00320CEC" w:rsidP="00320CEC">
      <w:pPr>
        <w:jc w:val="left"/>
        <w:rPr>
          <w:rStyle w:val="Pokec"/>
          <w:emboss w:val="0"/>
          <w:color w:val="auto"/>
        </w:rPr>
      </w:pPr>
      <w:r w:rsidRPr="00320CEC">
        <w:rPr>
          <w:rStyle w:val="Pokec"/>
          <w:emboss w:val="0"/>
          <w:color w:val="auto"/>
        </w:rPr>
        <w:t xml:space="preserve">Souhlasím, aby tato </w:t>
      </w:r>
      <w:r>
        <w:rPr>
          <w:rStyle w:val="Pokec"/>
          <w:emboss w:val="0"/>
          <w:color w:val="auto"/>
        </w:rPr>
        <w:t>studijní</w:t>
      </w:r>
      <w:r w:rsidRPr="00320CEC">
        <w:rPr>
          <w:rStyle w:val="Pokec"/>
          <w:emboss w:val="0"/>
          <w:color w:val="auto"/>
        </w:rPr>
        <w:t xml:space="preserve"> práce byla použita k</w:t>
      </w:r>
      <w:r>
        <w:rPr>
          <w:rStyle w:val="Pokec"/>
          <w:emboss w:val="0"/>
          <w:color w:val="auto"/>
        </w:rPr>
        <w:t xml:space="preserve"> </w:t>
      </w:r>
      <w:r w:rsidRPr="00320CEC">
        <w:rPr>
          <w:rStyle w:val="Pokec"/>
          <w:emboss w:val="0"/>
          <w:color w:val="auto"/>
        </w:rPr>
        <w:t>výukovým účelům</w:t>
      </w:r>
      <w:r>
        <w:rPr>
          <w:rStyle w:val="Pokec"/>
          <w:emboss w:val="0"/>
          <w:color w:val="auto"/>
        </w:rPr>
        <w:t xml:space="preserve"> na Střední průmyslové </w:t>
      </w:r>
      <w:r>
        <w:rPr>
          <w:rStyle w:val="Pokec"/>
          <w:emboss w:val="0"/>
          <w:color w:val="auto"/>
        </w:rPr>
        <w:br/>
        <w:t xml:space="preserve">a umělecké škole v Opavě, Praskova </w:t>
      </w:r>
      <w:r>
        <w:t>399/8.</w:t>
      </w:r>
    </w:p>
    <w:p w:rsidR="008B6730" w:rsidRPr="008B6730" w:rsidRDefault="008D555F" w:rsidP="008B6730">
      <w:pPr>
        <w:spacing w:before="1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V Opavě </w:t>
      </w:r>
      <w:r>
        <w:rPr>
          <w:rStyle w:val="Pokec"/>
          <w:emboss w:val="0"/>
          <w:color w:val="auto"/>
        </w:rPr>
        <w:tab/>
        <w:t>31. 12. 2019</w:t>
      </w:r>
    </w:p>
    <w:p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emboss w:val="0"/>
          <w:color w:val="auto"/>
        </w:rPr>
        <w:t xml:space="preserve">podpis </w:t>
      </w:r>
      <w:r w:rsidR="008B6730" w:rsidRPr="008B6730">
        <w:rPr>
          <w:rStyle w:val="Pokec"/>
          <w:i/>
          <w:emboss w:val="0"/>
          <w:color w:val="auto"/>
        </w:rPr>
        <w:t>autora práce</w:t>
      </w:r>
    </w:p>
    <w:p w:rsidR="00F03DA6" w:rsidRDefault="00F03DA6">
      <w:pPr>
        <w:rPr>
          <w:b/>
          <w:sz w:val="28"/>
          <w:szCs w:val="28"/>
        </w:rPr>
      </w:pPr>
      <w:bookmarkStart w:id="1" w:name="_Toc37577728"/>
      <w:r w:rsidRPr="005F3335">
        <w:rPr>
          <w:b/>
          <w:sz w:val="28"/>
          <w:szCs w:val="28"/>
        </w:rPr>
        <w:lastRenderedPageBreak/>
        <w:t>A</w:t>
      </w:r>
      <w:bookmarkEnd w:id="1"/>
      <w:r w:rsidR="00D12AB2">
        <w:rPr>
          <w:b/>
          <w:sz w:val="28"/>
          <w:szCs w:val="28"/>
        </w:rPr>
        <w:t>NOTACE</w:t>
      </w:r>
    </w:p>
    <w:p w:rsidR="001776ED" w:rsidRDefault="00D22822">
      <w:pPr>
        <w:rPr>
          <w:szCs w:val="28"/>
        </w:rPr>
      </w:pPr>
      <w:r>
        <w:rPr>
          <w:szCs w:val="28"/>
        </w:rPr>
        <w:t>Cílem projektu bylo sestavení</w:t>
      </w:r>
      <w:r w:rsidR="001776ED">
        <w:rPr>
          <w:szCs w:val="28"/>
        </w:rPr>
        <w:t xml:space="preserve"> auta na dálkové ovládání </w:t>
      </w:r>
      <w:r>
        <w:rPr>
          <w:szCs w:val="28"/>
        </w:rPr>
        <w:t>z</w:t>
      </w:r>
      <w:r w:rsidR="001776ED">
        <w:rPr>
          <w:szCs w:val="28"/>
        </w:rPr>
        <w:t xml:space="preserve"> mobilní </w:t>
      </w:r>
      <w:r>
        <w:rPr>
          <w:szCs w:val="28"/>
        </w:rPr>
        <w:t>aplikace v </w:t>
      </w:r>
      <w:r w:rsidR="00AF1DBD">
        <w:rPr>
          <w:szCs w:val="28"/>
        </w:rPr>
        <w:t>A</w:t>
      </w:r>
      <w:r>
        <w:rPr>
          <w:szCs w:val="28"/>
        </w:rPr>
        <w:t xml:space="preserve">ndroid </w:t>
      </w:r>
      <w:r w:rsidR="00AF1DBD">
        <w:rPr>
          <w:szCs w:val="28"/>
        </w:rPr>
        <w:t>S</w:t>
      </w:r>
      <w:r>
        <w:rPr>
          <w:szCs w:val="28"/>
        </w:rPr>
        <w:t>tudiu</w:t>
      </w:r>
      <w:r w:rsidR="001776ED">
        <w:rPr>
          <w:szCs w:val="28"/>
        </w:rPr>
        <w:t xml:space="preserve"> pomocí </w:t>
      </w:r>
      <w:proofErr w:type="spellStart"/>
      <w:r w:rsidR="001776ED">
        <w:rPr>
          <w:szCs w:val="28"/>
        </w:rPr>
        <w:t>WiFi</w:t>
      </w:r>
      <w:proofErr w:type="spellEnd"/>
      <w:r w:rsidR="001776ED">
        <w:rPr>
          <w:szCs w:val="28"/>
        </w:rPr>
        <w:t>.</w:t>
      </w:r>
      <w:r>
        <w:rPr>
          <w:szCs w:val="28"/>
        </w:rPr>
        <w:t xml:space="preserve"> </w:t>
      </w:r>
      <w:r w:rsidR="001776ED">
        <w:rPr>
          <w:szCs w:val="28"/>
        </w:rPr>
        <w:t xml:space="preserve">Hardwarovou část tvoří </w:t>
      </w:r>
      <w:r w:rsidR="00F96602">
        <w:rPr>
          <w:szCs w:val="28"/>
        </w:rPr>
        <w:t xml:space="preserve">vývojová deska </w:t>
      </w:r>
      <w:proofErr w:type="spellStart"/>
      <w:r w:rsidR="00F96602">
        <w:rPr>
          <w:szCs w:val="28"/>
        </w:rPr>
        <w:t>NodeMcu</w:t>
      </w:r>
      <w:proofErr w:type="spellEnd"/>
      <w:r w:rsidR="00F96602">
        <w:rPr>
          <w:szCs w:val="28"/>
        </w:rPr>
        <w:t xml:space="preserve"> s čipem ESP8266. Zařízení za pomoci již zmíněného ESP8266 a modulu L298N řídí čtyři převodové motory. </w:t>
      </w:r>
      <w:r>
        <w:rPr>
          <w:szCs w:val="28"/>
        </w:rPr>
        <w:t xml:space="preserve">Mobilní aplikace posílá ESP hodnoty, pokud jsou vyhodnoceny jako „pravda“ je spuštěna příslušná funkce pro pohyb auta. Softwarová část auta je řešena v jazyce </w:t>
      </w:r>
      <w:proofErr w:type="spellStart"/>
      <w:r>
        <w:rPr>
          <w:szCs w:val="28"/>
        </w:rPr>
        <w:t>Arduino</w:t>
      </w:r>
      <w:proofErr w:type="spellEnd"/>
      <w:r>
        <w:rPr>
          <w:szCs w:val="28"/>
        </w:rPr>
        <w:t xml:space="preserve">, který je kombinací jazyků C a C++. </w:t>
      </w:r>
    </w:p>
    <w:p w:rsidR="00AF1DBD" w:rsidRPr="001776ED" w:rsidRDefault="00AF1DBD">
      <w:pPr>
        <w:rPr>
          <w:szCs w:val="28"/>
        </w:rPr>
      </w:pPr>
      <w:proofErr w:type="spellStart"/>
      <w:r>
        <w:rPr>
          <w:szCs w:val="28"/>
        </w:rPr>
        <w:t>Goal</w:t>
      </w:r>
      <w:proofErr w:type="spellEnd"/>
      <w:r>
        <w:rPr>
          <w:szCs w:val="28"/>
        </w:rPr>
        <w:t xml:space="preserve"> </w:t>
      </w:r>
      <w:proofErr w:type="spellStart"/>
      <w:r w:rsidR="00E14891">
        <w:rPr>
          <w:szCs w:val="28"/>
        </w:rPr>
        <w:t>of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the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project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was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build</w:t>
      </w:r>
      <w:proofErr w:type="spellEnd"/>
      <w:r w:rsidR="00E14891">
        <w:rPr>
          <w:szCs w:val="28"/>
        </w:rPr>
        <w:t xml:space="preserve"> a </w:t>
      </w:r>
      <w:proofErr w:type="spellStart"/>
      <w:r w:rsidR="00E14891">
        <w:rPr>
          <w:szCs w:val="28"/>
        </w:rPr>
        <w:t>remote</w:t>
      </w:r>
      <w:proofErr w:type="spellEnd"/>
      <w:r w:rsidR="00E14891">
        <w:rPr>
          <w:szCs w:val="28"/>
        </w:rPr>
        <w:t xml:space="preserve"> controlling car </w:t>
      </w:r>
      <w:proofErr w:type="spellStart"/>
      <w:r w:rsidR="00E14891">
        <w:rPr>
          <w:szCs w:val="28"/>
        </w:rPr>
        <w:t>with</w:t>
      </w:r>
      <w:proofErr w:type="spellEnd"/>
      <w:r w:rsidR="00E14891">
        <w:rPr>
          <w:szCs w:val="28"/>
        </w:rPr>
        <w:t xml:space="preserve"> mobile </w:t>
      </w:r>
      <w:proofErr w:type="spellStart"/>
      <w:r w:rsidR="00E14891">
        <w:rPr>
          <w:szCs w:val="28"/>
        </w:rPr>
        <w:t>application</w:t>
      </w:r>
      <w:proofErr w:type="spellEnd"/>
      <w:r w:rsidR="00E14891">
        <w:rPr>
          <w:szCs w:val="28"/>
        </w:rPr>
        <w:t xml:space="preserve"> in Android Studio </w:t>
      </w:r>
      <w:proofErr w:type="spellStart"/>
      <w:r w:rsidR="00E14891">
        <w:rPr>
          <w:szCs w:val="28"/>
        </w:rPr>
        <w:t>which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uses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WiFi</w:t>
      </w:r>
      <w:proofErr w:type="spellEnd"/>
      <w:r w:rsidR="00E14891">
        <w:rPr>
          <w:szCs w:val="28"/>
        </w:rPr>
        <w:t xml:space="preserve"> to </w:t>
      </w:r>
      <w:proofErr w:type="spellStart"/>
      <w:r w:rsidR="00E14891">
        <w:rPr>
          <w:szCs w:val="28"/>
        </w:rPr>
        <w:t>communicate</w:t>
      </w:r>
      <w:proofErr w:type="spellEnd"/>
      <w:r w:rsidR="00E14891">
        <w:rPr>
          <w:szCs w:val="28"/>
        </w:rPr>
        <w:t xml:space="preserve">. Hardware part </w:t>
      </w:r>
      <w:proofErr w:type="spellStart"/>
      <w:r w:rsidR="00E14891">
        <w:rPr>
          <w:szCs w:val="28"/>
        </w:rPr>
        <w:t>of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the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project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is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development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board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with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chip</w:t>
      </w:r>
      <w:proofErr w:type="spellEnd"/>
      <w:r w:rsidR="00E14891">
        <w:rPr>
          <w:szCs w:val="28"/>
        </w:rPr>
        <w:t xml:space="preserve"> ESP8266. Project </w:t>
      </w:r>
      <w:proofErr w:type="spellStart"/>
      <w:r w:rsidR="00E14891">
        <w:rPr>
          <w:szCs w:val="28"/>
        </w:rPr>
        <w:t>uses</w:t>
      </w:r>
      <w:proofErr w:type="spellEnd"/>
      <w:r w:rsidR="00E14891">
        <w:rPr>
          <w:szCs w:val="28"/>
        </w:rPr>
        <w:t xml:space="preserve"> ESP8266 and L298N module to </w:t>
      </w:r>
      <w:proofErr w:type="spellStart"/>
      <w:r w:rsidR="00E14891">
        <w:rPr>
          <w:szCs w:val="28"/>
        </w:rPr>
        <w:t>control</w:t>
      </w:r>
      <w:proofErr w:type="spellEnd"/>
      <w:r w:rsidR="00E14891">
        <w:rPr>
          <w:szCs w:val="28"/>
        </w:rPr>
        <w:t xml:space="preserve"> 4 </w:t>
      </w:r>
      <w:proofErr w:type="spellStart"/>
      <w:r w:rsidR="00E14891">
        <w:rPr>
          <w:szCs w:val="28"/>
        </w:rPr>
        <w:t>geared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motors</w:t>
      </w:r>
      <w:proofErr w:type="spellEnd"/>
      <w:r w:rsidR="00E14891">
        <w:rPr>
          <w:szCs w:val="28"/>
        </w:rPr>
        <w:t xml:space="preserve">. Mobile </w:t>
      </w:r>
      <w:proofErr w:type="spellStart"/>
      <w:r w:rsidR="00E14891">
        <w:rPr>
          <w:szCs w:val="28"/>
        </w:rPr>
        <w:t>application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sends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values</w:t>
      </w:r>
      <w:proofErr w:type="spellEnd"/>
      <w:r w:rsidR="00E14891">
        <w:rPr>
          <w:szCs w:val="28"/>
        </w:rPr>
        <w:t xml:space="preserve"> to ESP. </w:t>
      </w:r>
      <w:proofErr w:type="spellStart"/>
      <w:r w:rsidR="00E14891">
        <w:rPr>
          <w:szCs w:val="28"/>
        </w:rPr>
        <w:t>If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is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value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evaluated</w:t>
      </w:r>
      <w:proofErr w:type="spellEnd"/>
      <w:r w:rsidR="00E14891">
        <w:rPr>
          <w:szCs w:val="28"/>
        </w:rPr>
        <w:t xml:space="preserve"> as „</w:t>
      </w:r>
      <w:proofErr w:type="spellStart"/>
      <w:r w:rsidR="00E14891">
        <w:rPr>
          <w:szCs w:val="28"/>
        </w:rPr>
        <w:t>true</w:t>
      </w:r>
      <w:proofErr w:type="spellEnd"/>
      <w:r w:rsidR="00E14891">
        <w:rPr>
          <w:szCs w:val="28"/>
        </w:rPr>
        <w:t xml:space="preserve">“ </w:t>
      </w:r>
      <w:proofErr w:type="spellStart"/>
      <w:r w:rsidR="00E14891">
        <w:rPr>
          <w:szCs w:val="28"/>
        </w:rPr>
        <w:t>the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function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for</w:t>
      </w:r>
      <w:proofErr w:type="spellEnd"/>
      <w:r w:rsidR="00E14891">
        <w:rPr>
          <w:szCs w:val="28"/>
        </w:rPr>
        <w:t xml:space="preserve"> car </w:t>
      </w:r>
      <w:proofErr w:type="spellStart"/>
      <w:r w:rsidR="00E14891">
        <w:rPr>
          <w:szCs w:val="28"/>
        </w:rPr>
        <w:t>direction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controll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is</w:t>
      </w:r>
      <w:proofErr w:type="spellEnd"/>
      <w:r w:rsidR="00E14891">
        <w:rPr>
          <w:szCs w:val="28"/>
        </w:rPr>
        <w:t xml:space="preserve"> </w:t>
      </w:r>
      <w:proofErr w:type="spellStart"/>
      <w:r w:rsidR="00E14891">
        <w:rPr>
          <w:szCs w:val="28"/>
        </w:rPr>
        <w:t>launched</w:t>
      </w:r>
      <w:proofErr w:type="spellEnd"/>
      <w:r w:rsidR="00E14891">
        <w:rPr>
          <w:szCs w:val="28"/>
        </w:rPr>
        <w:t>.</w:t>
      </w:r>
    </w:p>
    <w:p w:rsidR="00F03DA6" w:rsidRDefault="00AF1DBD">
      <w:pPr>
        <w:rPr>
          <w:b/>
          <w:sz w:val="28"/>
        </w:rPr>
      </w:pPr>
      <w:r w:rsidRPr="00AF1DBD">
        <w:rPr>
          <w:b/>
          <w:sz w:val="28"/>
        </w:rPr>
        <w:t>Klíčová slova</w:t>
      </w:r>
      <w:bookmarkStart w:id="2" w:name="_GoBack"/>
      <w:bookmarkEnd w:id="2"/>
    </w:p>
    <w:p w:rsidR="00AF1DBD" w:rsidRPr="00AF1DBD" w:rsidRDefault="00AF1DBD">
      <w:pPr>
        <w:rPr>
          <w:rStyle w:val="Pokec"/>
        </w:rPr>
      </w:pPr>
      <w:proofErr w:type="spellStart"/>
      <w:r>
        <w:t>WiFi</w:t>
      </w:r>
      <w:proofErr w:type="spellEnd"/>
      <w:r>
        <w:t xml:space="preserve">; dálkové ovládání; </w:t>
      </w:r>
      <w:proofErr w:type="spellStart"/>
      <w:r>
        <w:t>NodeMcu</w:t>
      </w:r>
      <w:proofErr w:type="spellEnd"/>
      <w:r>
        <w:t xml:space="preserve">; </w:t>
      </w:r>
      <w:proofErr w:type="spellStart"/>
      <w:r>
        <w:t>Arduino</w:t>
      </w:r>
      <w:proofErr w:type="spellEnd"/>
      <w:r>
        <w:t>; převodové motory; mobilní aplikace; motorový modul</w:t>
      </w:r>
    </w:p>
    <w:p w:rsidR="00F03DA6" w:rsidRDefault="00F03DA6"/>
    <w:p w:rsidR="005F3335" w:rsidRDefault="005F3335"/>
    <w:p w:rsidR="00F03DA6" w:rsidRDefault="00F03DA6"/>
    <w:p w:rsidR="00294C06" w:rsidRDefault="00294C06" w:rsidP="004A12E0">
      <w:pPr>
        <w:tabs>
          <w:tab w:val="left" w:pos="7088"/>
        </w:tabs>
        <w:rPr>
          <w:rStyle w:val="Pokec"/>
          <w:emboss w:val="0"/>
          <w:color w:val="auto"/>
        </w:rPr>
      </w:pPr>
    </w:p>
    <w:p w:rsidR="00294C06" w:rsidRDefault="00294C06"/>
    <w:p w:rsidR="00F03DA6" w:rsidRDefault="00F03DA6">
      <w:pPr>
        <w:pStyle w:val="Nadpis-Obsah"/>
        <w:pageBreakBefore/>
      </w:pPr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r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E9780B" w:rsidRPr="00071ADE" w:rsidRDefault="00F03DA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370246085" w:history="1">
        <w:r w:rsidR="00E9780B" w:rsidRPr="00E9780B">
          <w:rPr>
            <w:rStyle w:val="Hypertextovodkaz"/>
            <w:b w:val="0"/>
          </w:rPr>
          <w:t>Úvod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_Toc370246085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5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ED5903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6" w:history="1">
        <w:r w:rsidR="00E9780B" w:rsidRPr="00E9780B">
          <w:rPr>
            <w:rStyle w:val="Hypertextovodkaz"/>
            <w:b w:val="0"/>
          </w:rPr>
          <w:t>1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Teoretická a metodická východiska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_Toc370246086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6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ED5903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7" w:history="1">
        <w:r w:rsidR="00E9780B" w:rsidRPr="00E9780B">
          <w:rPr>
            <w:rStyle w:val="Hypertextovodkaz"/>
            <w:b w:val="0"/>
          </w:rPr>
          <w:t>2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Využité technologie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_Toc370246087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7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ED5903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8" w:history="1">
        <w:r w:rsidR="00E9780B" w:rsidRPr="00E9780B">
          <w:rPr>
            <w:rStyle w:val="Hypertextovodkaz"/>
            <w:b w:val="0"/>
          </w:rPr>
          <w:t>3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Způsoby řešení a použité postupy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_Toc370246088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8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ED5903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9" w:history="1">
        <w:r w:rsidR="00E9780B" w:rsidRPr="00E9780B">
          <w:rPr>
            <w:rStyle w:val="Hypertextovodkaz"/>
            <w:b w:val="0"/>
          </w:rPr>
          <w:t>4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Výsledky řešení, výstupy, uživatelský manuál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_Toc370246089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9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ED5903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0" w:history="1">
        <w:r w:rsidR="00E9780B" w:rsidRPr="00E9780B">
          <w:rPr>
            <w:rStyle w:val="Hypertextovodkaz"/>
            <w:b w:val="0"/>
          </w:rPr>
          <w:t>Závěr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_Toc370246090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10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ED5903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1" w:history="1">
        <w:r w:rsidR="00E9780B" w:rsidRPr="00E9780B">
          <w:rPr>
            <w:rStyle w:val="Hypertextovodkaz"/>
            <w:b w:val="0"/>
          </w:rPr>
          <w:t>Seznam použitýCH INFORMAČNÍCH ZDROJů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_Toc370246091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11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ED5903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2" w:history="1">
        <w:r w:rsidR="00E9780B" w:rsidRPr="00E9780B">
          <w:rPr>
            <w:rStyle w:val="Hypertextovodkaz"/>
            <w:b w:val="0"/>
          </w:rPr>
          <w:t>Seznam příloh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_Toc370246092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12</w:t>
        </w:r>
        <w:r w:rsidR="00E9780B" w:rsidRPr="00E9780B">
          <w:rPr>
            <w:b w:val="0"/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Pr="00756E7C" w:rsidRDefault="00756E7C" w:rsidP="00756E7C">
      <w:pPr>
        <w:pStyle w:val="Nadpis"/>
      </w:pPr>
      <w:bookmarkStart w:id="29" w:name="_Toc370246085"/>
      <w:r>
        <w:lastRenderedPageBreak/>
        <w:t>Úvod</w:t>
      </w:r>
      <w:bookmarkEnd w:id="29"/>
    </w:p>
    <w:p w:rsidR="001F423D" w:rsidRDefault="001F423D" w:rsidP="001F423D">
      <w:r>
        <w:t>Text úvodu</w:t>
      </w:r>
    </w:p>
    <w:p w:rsidR="00230592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je povinný, nadpis neměňte, </w:t>
      </w:r>
    </w:p>
    <w:p w:rsidR="003826F1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tato část práce </w:t>
      </w:r>
      <w:r w:rsidR="00917522" w:rsidRPr="001F423D">
        <w:rPr>
          <w:rStyle w:val="Zdraznnintenzivn"/>
        </w:rPr>
        <w:t>obsahuje</w:t>
      </w:r>
      <w:r w:rsidR="003826F1" w:rsidRPr="001F423D">
        <w:rPr>
          <w:rStyle w:val="Zdraznnintenzivn"/>
        </w:rPr>
        <w:t>:</w:t>
      </w:r>
      <w:r w:rsidR="00917522" w:rsidRPr="001F423D">
        <w:rPr>
          <w:rStyle w:val="Zdraznnintenzivn"/>
        </w:rPr>
        <w:t xml:space="preserve"> </w:t>
      </w:r>
    </w:p>
    <w:p w:rsidR="003826F1" w:rsidRPr="001F423D" w:rsidRDefault="0091752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náhled do řešené problematiky, zdůvodnění volby problematiky, </w:t>
      </w:r>
    </w:p>
    <w:p w:rsidR="003826F1" w:rsidRPr="001F423D" w:rsidRDefault="003826F1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předem definované cíle práce, </w:t>
      </w:r>
    </w:p>
    <w:p w:rsidR="003826F1" w:rsidRPr="001F423D" w:rsidRDefault="0023059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motivaci</w:t>
      </w:r>
      <w:r w:rsidR="00D301B4" w:rsidRPr="001F423D">
        <w:rPr>
          <w:rStyle w:val="Zdraznnintenzivn"/>
        </w:rPr>
        <w:t xml:space="preserve"> pro další čtení textu</w:t>
      </w:r>
      <w:r w:rsidR="003826F1" w:rsidRPr="001F423D">
        <w:rPr>
          <w:rStyle w:val="Zdraznnintenzivn"/>
        </w:rPr>
        <w:t xml:space="preserve"> včetně</w:t>
      </w:r>
      <w:r w:rsidR="001B6F92" w:rsidRPr="001F423D">
        <w:rPr>
          <w:rStyle w:val="Zdraznnintenzivn"/>
        </w:rPr>
        <w:t xml:space="preserve"> stručné</w:t>
      </w:r>
      <w:r w:rsidR="003826F1" w:rsidRPr="001F423D">
        <w:rPr>
          <w:rStyle w:val="Zdraznnintenzivn"/>
        </w:rPr>
        <w:t>ho</w:t>
      </w:r>
      <w:r w:rsidR="001B6F92" w:rsidRPr="001F423D">
        <w:rPr>
          <w:rStyle w:val="Zdraznnintenzivn"/>
        </w:rPr>
        <w:t xml:space="preserve"> uvedení obsahu následujících kapitol</w:t>
      </w:r>
      <w:r w:rsidR="00D301B4" w:rsidRPr="001F423D">
        <w:rPr>
          <w:rStyle w:val="Zdraznnintenzivn"/>
        </w:rPr>
        <w:t xml:space="preserve"> </w:t>
      </w:r>
    </w:p>
    <w:p w:rsidR="00917522" w:rsidRPr="001F423D" w:rsidRDefault="003826F1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rozsah - max. 1 strana</w:t>
      </w:r>
    </w:p>
    <w:p w:rsidR="00D04AE6" w:rsidRPr="000F5ED1" w:rsidRDefault="003826F1" w:rsidP="000F5ED1">
      <w:pPr>
        <w:pStyle w:val="Nadpis1"/>
      </w:pPr>
      <w:bookmarkStart w:id="30" w:name="_Toc370246086"/>
      <w:r>
        <w:lastRenderedPageBreak/>
        <w:t>Teoretická a metodická východiska</w:t>
      </w:r>
      <w:bookmarkEnd w:id="30"/>
    </w:p>
    <w:p w:rsidR="001F423D" w:rsidRDefault="001F423D" w:rsidP="001F423D">
      <w:r>
        <w:t>Text první kapitoly</w:t>
      </w:r>
    </w:p>
    <w:p w:rsidR="003826F1" w:rsidRPr="001F423D" w:rsidRDefault="003826F1" w:rsidP="003826F1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Teoretická část (též metodologická) obsahuje dosavadní poznatky k danému problému, definici pojmu, formulaci hypotéz, výběr metod, které použijete, a důvody pro jejich použití.</w:t>
      </w:r>
    </w:p>
    <w:p w:rsidR="003826F1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nadpis </w:t>
      </w:r>
      <w:r w:rsidR="003826F1" w:rsidRPr="001F423D">
        <w:rPr>
          <w:rStyle w:val="Zdraznnintenzivn"/>
        </w:rPr>
        <w:t>volte podle zaměření své práce – např.: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Zpracování zvuku na počítači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Tvorba elektronických kurzů v prostředí </w:t>
      </w:r>
      <w:proofErr w:type="spellStart"/>
      <w:r w:rsidRPr="001F423D">
        <w:rPr>
          <w:rStyle w:val="Zdraznnintenzivn"/>
        </w:rPr>
        <w:t>Moodle</w:t>
      </w:r>
      <w:proofErr w:type="spellEnd"/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proofErr w:type="spellStart"/>
      <w:r w:rsidRPr="001F423D">
        <w:rPr>
          <w:rStyle w:val="Zdraznnintenzivn"/>
        </w:rPr>
        <w:t>Drupal</w:t>
      </w:r>
      <w:proofErr w:type="spellEnd"/>
      <w:r w:rsidRPr="001F423D">
        <w:rPr>
          <w:rStyle w:val="Zdraznnintenzivn"/>
        </w:rPr>
        <w:t xml:space="preserve"> 7 – tvorba modulů</w:t>
      </w:r>
    </w:p>
    <w:p w:rsidR="00230592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LDAP a adresářové služby</w:t>
      </w:r>
      <w:r w:rsidR="00D301B4" w:rsidRPr="001F423D">
        <w:rPr>
          <w:rStyle w:val="Zdraznnintenzivn"/>
        </w:rPr>
        <w:t xml:space="preserve"> </w:t>
      </w:r>
    </w:p>
    <w:p w:rsidR="00D301B4" w:rsidRPr="001F423D" w:rsidRDefault="00157365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využívejte správných citací z odborné literatury, případně internetových zdrojů</w:t>
      </w:r>
    </w:p>
    <w:p w:rsidR="00D04AE6" w:rsidRDefault="000B40C6" w:rsidP="000F5ED1">
      <w:pPr>
        <w:pStyle w:val="Nadpis1"/>
      </w:pPr>
      <w:bookmarkStart w:id="31" w:name="_Toc370246087"/>
      <w:r>
        <w:lastRenderedPageBreak/>
        <w:t>Vy</w:t>
      </w:r>
      <w:r w:rsidR="001B6F92">
        <w:t>užité technologie</w:t>
      </w:r>
      <w:bookmarkEnd w:id="31"/>
    </w:p>
    <w:p w:rsidR="001F423D" w:rsidRDefault="001F423D" w:rsidP="001F423D">
      <w:r>
        <w:t>Text druhé kapitoly</w:t>
      </w:r>
    </w:p>
    <w:p w:rsidR="00D04AE6" w:rsidRPr="001F423D" w:rsidRDefault="00D301B4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nástroje, přístroje, programy a jiné materiální prostředky, včetně zdůvodnění jejich výběru, použité při </w:t>
      </w:r>
      <w:r w:rsidR="00680144" w:rsidRPr="001F423D">
        <w:rPr>
          <w:rStyle w:val="Zdraznnintenzivn"/>
        </w:rPr>
        <w:t>řešení zadaného úkolu</w:t>
      </w:r>
    </w:p>
    <w:p w:rsidR="00B8449A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>informace o použitých technologiích by neměly mít charakter reklamy na daný výrobek, ale měly by přinášet objektivní technický popis použitých prostředků včetně zdůraznění a vysvětlení klíčových parametrů</w:t>
      </w:r>
      <w:r>
        <w:rPr>
          <w:i/>
        </w:rPr>
        <w:t xml:space="preserve"> </w:t>
      </w:r>
    </w:p>
    <w:p w:rsidR="00D04AE6" w:rsidRDefault="00D04AE6" w:rsidP="00D04AE6"/>
    <w:p w:rsidR="00D04AE6" w:rsidRPr="00802D4F" w:rsidRDefault="00D04AE6" w:rsidP="000F5ED1">
      <w:pPr>
        <w:pStyle w:val="Nadpis1"/>
      </w:pPr>
      <w:bookmarkStart w:id="32" w:name="_Toc370246088"/>
      <w:r w:rsidRPr="00802D4F">
        <w:lastRenderedPageBreak/>
        <w:t>Způsoby řešení a použité postupy</w:t>
      </w:r>
      <w:bookmarkEnd w:id="32"/>
    </w:p>
    <w:p w:rsidR="001F423D" w:rsidRDefault="001F423D" w:rsidP="001F423D">
      <w:r>
        <w:t>Text třetí kapitoly</w:t>
      </w:r>
    </w:p>
    <w:p w:rsidR="00680144" w:rsidRPr="001F423D" w:rsidRDefault="009838D2" w:rsidP="00680144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popis </w:t>
      </w:r>
      <w:r w:rsidR="001B6F92" w:rsidRPr="001F423D">
        <w:rPr>
          <w:rStyle w:val="Zdraznnintenzivn"/>
        </w:rPr>
        <w:t>řešení úkolu</w:t>
      </w:r>
      <w:r w:rsidR="000B40C6" w:rsidRPr="001F423D">
        <w:rPr>
          <w:rStyle w:val="Zdraznnintenzivn"/>
        </w:rPr>
        <w:t xml:space="preserve"> včetně</w:t>
      </w:r>
      <w:r w:rsidRPr="001F423D">
        <w:rPr>
          <w:rStyle w:val="Zdraznnintenzivn"/>
        </w:rPr>
        <w:t>, použité postupy a jejich vysvětlení, způsoby testování funkčnosti, parametry výrobku</w:t>
      </w:r>
      <w:r w:rsidR="001B6F92" w:rsidRPr="001F423D">
        <w:rPr>
          <w:rStyle w:val="Zdraznnintenzivn"/>
        </w:rPr>
        <w:t xml:space="preserve"> (programu</w:t>
      </w:r>
      <w:r w:rsidR="000B40C6" w:rsidRPr="001F423D">
        <w:rPr>
          <w:rStyle w:val="Zdraznnintenzivn"/>
        </w:rPr>
        <w:t>, hotového řešení</w:t>
      </w:r>
      <w:r w:rsidR="001B6F92" w:rsidRPr="001F423D">
        <w:rPr>
          <w:rStyle w:val="Zdraznnintenzivn"/>
        </w:rPr>
        <w:t>)</w:t>
      </w:r>
      <w:r w:rsidRPr="001F423D">
        <w:rPr>
          <w:rStyle w:val="Zdraznnintenzivn"/>
        </w:rPr>
        <w:t xml:space="preserve">, schémata, obrázky z tvorby </w:t>
      </w:r>
      <w:r w:rsidR="00680144" w:rsidRPr="001F423D">
        <w:rPr>
          <w:rStyle w:val="Zdraznnintenzivn"/>
        </w:rPr>
        <w:t>a finálního provedení, výpočty, použité příkazy…</w:t>
      </w:r>
    </w:p>
    <w:p w:rsidR="00230592" w:rsidRPr="00A0246F" w:rsidRDefault="00230592" w:rsidP="00230592">
      <w:pPr>
        <w:ind w:left="360"/>
        <w:rPr>
          <w:i/>
        </w:rPr>
      </w:pPr>
    </w:p>
    <w:p w:rsidR="00D04AE6" w:rsidRDefault="00680144" w:rsidP="000F5ED1">
      <w:pPr>
        <w:pStyle w:val="Nadpis1"/>
      </w:pPr>
      <w:bookmarkStart w:id="33" w:name="_Toc370246089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33"/>
    </w:p>
    <w:p w:rsidR="001F423D" w:rsidRDefault="001F423D" w:rsidP="001F423D">
      <w:r>
        <w:t>Text čtvrté kapitoly</w:t>
      </w:r>
    </w:p>
    <w:p w:rsidR="009838D2" w:rsidRPr="001F423D" w:rsidRDefault="009838D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výčet splněných a nesplněných cílů, obrázky</w:t>
      </w:r>
      <w:r w:rsidR="00D765BF" w:rsidRPr="001F423D">
        <w:rPr>
          <w:rStyle w:val="Zdraznnintenzivn"/>
        </w:rPr>
        <w:t xml:space="preserve"> (schémata, vzorce apod.) </w:t>
      </w:r>
      <w:r w:rsidRPr="001F423D">
        <w:rPr>
          <w:rStyle w:val="Zdraznnintenzivn"/>
        </w:rPr>
        <w:t>z finálního provedení, prokázání funkč</w:t>
      </w:r>
      <w:r w:rsidR="00D765BF" w:rsidRPr="001F423D">
        <w:rPr>
          <w:rStyle w:val="Zdraznnintenzivn"/>
        </w:rPr>
        <w:t xml:space="preserve">nosti, výsledné parametry </w:t>
      </w:r>
      <w:r w:rsidR="00AB18DA" w:rsidRPr="001F423D">
        <w:rPr>
          <w:rStyle w:val="Zdraznnintenzivn"/>
        </w:rPr>
        <w:t xml:space="preserve">výrobku </w:t>
      </w:r>
      <w:r w:rsidRPr="001F423D">
        <w:rPr>
          <w:rStyle w:val="Zdraznnintenzivn"/>
        </w:rPr>
        <w:t>apod.</w:t>
      </w:r>
      <w:r w:rsidR="00D765BF" w:rsidRPr="001F423D">
        <w:rPr>
          <w:rStyle w:val="Zdraznnintenzivn"/>
        </w:rPr>
        <w:t xml:space="preserve"> </w:t>
      </w:r>
    </w:p>
    <w:p w:rsidR="00680144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 xml:space="preserve">podle zaměření a charakteru práce </w:t>
      </w:r>
      <w:r w:rsidR="00A53909" w:rsidRPr="001F423D">
        <w:rPr>
          <w:rStyle w:val="Zdraznnintenzivn"/>
        </w:rPr>
        <w:t>je třeba volit vhodný nadpis pro tuto kapitolu, je samozřejmě možné i rozdělení na více kapitol (např. Uživatelské rozhraní internetové aplikace; Administrace internetové aplikace…)</w:t>
      </w:r>
    </w:p>
    <w:p w:rsidR="00230592" w:rsidRDefault="00230592" w:rsidP="00230592">
      <w:pPr>
        <w:ind w:left="360"/>
      </w:pPr>
    </w:p>
    <w:p w:rsidR="00483A69" w:rsidRDefault="00483A69" w:rsidP="00D04AE6"/>
    <w:p w:rsidR="00230592" w:rsidRPr="00A0246F" w:rsidRDefault="00230592" w:rsidP="00230592">
      <w:pPr>
        <w:ind w:left="360"/>
        <w:rPr>
          <w:i/>
        </w:rPr>
      </w:pPr>
    </w:p>
    <w:p w:rsidR="00483A69" w:rsidRDefault="00483A69" w:rsidP="00483A69"/>
    <w:p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34" w:name="_Toc370246090"/>
      <w:r>
        <w:rPr>
          <w:rStyle w:val="NadpisChar"/>
        </w:rPr>
        <w:lastRenderedPageBreak/>
        <w:t>Závěr</w:t>
      </w:r>
      <w:bookmarkEnd w:id="34"/>
    </w:p>
    <w:p w:rsidR="001F423D" w:rsidRDefault="001F423D" w:rsidP="001F423D">
      <w:r>
        <w:t>Text závěru</w:t>
      </w:r>
    </w:p>
    <w:p w:rsidR="00230592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povinná část,</w:t>
      </w:r>
    </w:p>
    <w:p w:rsidR="00A5390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shrnuje výsledky, hodnotí splnění cíle práce, uvádí možnost uplatnění řešení v praxi a nastínění případných dalších budoucích vylepšení</w:t>
      </w:r>
    </w:p>
    <w:p w:rsidR="00483A6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(stejné jako úvod)</w:t>
      </w:r>
    </w:p>
    <w:p w:rsidR="00AB18DA" w:rsidRDefault="00AB18DA" w:rsidP="00D04AE6"/>
    <w:p w:rsidR="00E15D00" w:rsidRDefault="00E15D00" w:rsidP="006E2B97"/>
    <w:p w:rsidR="00802D4F" w:rsidRDefault="00802D4F"/>
    <w:p w:rsidR="00F03DA6" w:rsidRDefault="00F03DA6">
      <w:pPr>
        <w:pStyle w:val="Nadpis"/>
        <w:rPr>
          <w:rStyle w:val="Pokec"/>
        </w:rPr>
      </w:pPr>
      <w:bookmarkStart w:id="35" w:name="_Toc37577735"/>
      <w:bookmarkStart w:id="36" w:name="_Toc88120446"/>
      <w:bookmarkStart w:id="37" w:name="_Toc88120683"/>
      <w:bookmarkStart w:id="38" w:name="_Toc88120895"/>
      <w:bookmarkStart w:id="39" w:name="_Toc88120999"/>
      <w:bookmarkStart w:id="40" w:name="_Toc88121042"/>
      <w:bookmarkStart w:id="41" w:name="_Toc88121179"/>
      <w:bookmarkStart w:id="42" w:name="_Toc88121553"/>
      <w:bookmarkStart w:id="43" w:name="_Toc88121610"/>
      <w:bookmarkStart w:id="44" w:name="_Toc88121748"/>
      <w:bookmarkStart w:id="45" w:name="_Toc88122014"/>
      <w:bookmarkStart w:id="46" w:name="_Toc88124619"/>
      <w:bookmarkStart w:id="47" w:name="_Toc88124656"/>
      <w:bookmarkStart w:id="48" w:name="_Toc88124806"/>
      <w:bookmarkStart w:id="49" w:name="_Toc88125789"/>
      <w:bookmarkStart w:id="50" w:name="_Toc88126309"/>
      <w:bookmarkStart w:id="51" w:name="_Toc88126460"/>
      <w:bookmarkStart w:id="52" w:name="_Toc88126527"/>
      <w:bookmarkStart w:id="53" w:name="_Toc88126556"/>
      <w:bookmarkStart w:id="54" w:name="_Toc88126772"/>
      <w:bookmarkStart w:id="55" w:name="_Toc88126862"/>
      <w:bookmarkStart w:id="56" w:name="_Toc88127103"/>
      <w:bookmarkStart w:id="57" w:name="_Toc88127146"/>
      <w:bookmarkStart w:id="58" w:name="_Toc88128511"/>
      <w:bookmarkStart w:id="59" w:name="_Toc107634153"/>
      <w:bookmarkStart w:id="60" w:name="_Toc107635188"/>
      <w:bookmarkStart w:id="61" w:name="_Toc107635228"/>
      <w:bookmarkStart w:id="62" w:name="_Toc107635245"/>
      <w:bookmarkStart w:id="63" w:name="_Toc370246091"/>
      <w:r>
        <w:lastRenderedPageBreak/>
        <w:t>Seznam použit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="00802D4F">
        <w:t>ýCH INFORMAČNÍCH ZDROJů</w:t>
      </w:r>
      <w:bookmarkEnd w:id="63"/>
    </w:p>
    <w:p w:rsidR="003652EE" w:rsidRDefault="00F03DA6" w:rsidP="003652EE">
      <w:pPr>
        <w:pStyle w:val="Literatura"/>
        <w:jc w:val="left"/>
      </w:pPr>
      <w:bookmarkStart w:id="64" w:name="_Ref94455389"/>
      <w:r>
        <w:t>[</w:t>
      </w:r>
      <w:r w:rsidR="00ED5903">
        <w:fldChar w:fldCharType="begin"/>
      </w:r>
      <w:r w:rsidR="00ED5903">
        <w:instrText xml:space="preserve"> SEQ [ \* ARABIC </w:instrText>
      </w:r>
      <w:r w:rsidR="00ED5903">
        <w:fldChar w:fldCharType="separate"/>
      </w:r>
      <w:r w:rsidR="001676A8">
        <w:rPr>
          <w:noProof/>
        </w:rPr>
        <w:t>1</w:t>
      </w:r>
      <w:r w:rsidR="00ED5903">
        <w:rPr>
          <w:noProof/>
        </w:rPr>
        <w:fldChar w:fldCharType="end"/>
      </w:r>
      <w:bookmarkEnd w:id="64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:rsidR="003652EE" w:rsidRPr="003652EE" w:rsidRDefault="003652EE" w:rsidP="003652EE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Pr="003652EE">
        <w:rPr>
          <w:lang w:val="en-US"/>
        </w:rPr>
        <w:t xml:space="preserve">DUCHÁČKOVÁ, Eva. </w:t>
      </w:r>
      <w:proofErr w:type="spellStart"/>
      <w:r w:rsidRPr="003652EE">
        <w:rPr>
          <w:lang w:val="en-US"/>
        </w:rPr>
        <w:t>Principy</w:t>
      </w:r>
      <w:proofErr w:type="spellEnd"/>
      <w:r w:rsidRPr="003652EE">
        <w:rPr>
          <w:lang w:val="en-US"/>
        </w:rPr>
        <w:t xml:space="preserve"> </w:t>
      </w:r>
      <w:proofErr w:type="spellStart"/>
      <w:r w:rsidRPr="003652EE">
        <w:rPr>
          <w:lang w:val="en-US"/>
        </w:rPr>
        <w:t>pojištění</w:t>
      </w:r>
      <w:proofErr w:type="spellEnd"/>
      <w:r w:rsidRPr="003652EE">
        <w:rPr>
          <w:lang w:val="en-US"/>
        </w:rPr>
        <w:t xml:space="preserve"> a </w:t>
      </w:r>
      <w:proofErr w:type="spellStart"/>
      <w:r w:rsidRPr="003652EE">
        <w:rPr>
          <w:lang w:val="en-US"/>
        </w:rPr>
        <w:t>pojišťovnictví</w:t>
      </w:r>
      <w:proofErr w:type="spellEnd"/>
      <w:r w:rsidRPr="003652EE">
        <w:rPr>
          <w:lang w:val="en-US"/>
        </w:rPr>
        <w:t xml:space="preserve">. </w:t>
      </w:r>
      <w:r>
        <w:rPr>
          <w:lang w:val="en-US"/>
        </w:rPr>
        <w:t>3.</w:t>
      </w:r>
      <w:r w:rsidRPr="003652EE">
        <w:rPr>
          <w:lang w:val="en-US"/>
        </w:rPr>
        <w:t xml:space="preserve"> </w:t>
      </w:r>
      <w:proofErr w:type="spellStart"/>
      <w:proofErr w:type="gramStart"/>
      <w:r w:rsidRPr="003652EE">
        <w:rPr>
          <w:lang w:val="en-US"/>
        </w:rPr>
        <w:t>aktual</w:t>
      </w:r>
      <w:r>
        <w:rPr>
          <w:lang w:val="en-US"/>
        </w:rPr>
        <w:t>izované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vydání</w:t>
      </w:r>
      <w:proofErr w:type="spellEnd"/>
      <w:r>
        <w:rPr>
          <w:lang w:val="en-US"/>
        </w:rPr>
        <w:t xml:space="preserve">. Praha: </w:t>
      </w:r>
      <w:proofErr w:type="spellStart"/>
      <w:r>
        <w:rPr>
          <w:lang w:val="en-US"/>
        </w:rPr>
        <w:t>Ekopress</w:t>
      </w:r>
      <w:proofErr w:type="spellEnd"/>
      <w:r w:rsidRPr="003652EE">
        <w:rPr>
          <w:lang w:val="en-US"/>
        </w:rPr>
        <w:t xml:space="preserve"> 2009. 224 s. ISBN 978-80-86929-51-4</w:t>
      </w:r>
    </w:p>
    <w:p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  <w:t xml:space="preserve">KUBALA, Petr. Planetární </w:t>
      </w:r>
      <w:proofErr w:type="spellStart"/>
      <w:r>
        <w:t>dvojcata</w:t>
      </w:r>
      <w:proofErr w:type="spellEnd"/>
      <w:r>
        <w:t xml:space="preserve"> - Věda a technika (Český rozhlas) [online]. </w:t>
      </w:r>
      <w:r>
        <w:br/>
        <w:t>Č. 2000-2008, poslední revize 19. 3. 2008 [cit. 2008-03-20].</w:t>
      </w:r>
      <w:r>
        <w:br/>
        <w:t>&lt;http://</w:t>
      </w:r>
      <w:proofErr w:type="gramStart"/>
      <w:r>
        <w:t>www</w:t>
      </w:r>
      <w:proofErr w:type="gramEnd"/>
      <w:r>
        <w:t>.</w:t>
      </w:r>
      <w:proofErr w:type="gramStart"/>
      <w:r>
        <w:t>rozhlas</w:t>
      </w:r>
      <w:proofErr w:type="gramEnd"/>
      <w:r>
        <w:t>.cz/veda/</w:t>
      </w:r>
      <w:proofErr w:type="spellStart"/>
      <w:r>
        <w:t>vesmir</w:t>
      </w:r>
      <w:proofErr w:type="spellEnd"/>
      <w:r>
        <w:t>/_zprava/435849&gt;.</w:t>
      </w:r>
      <w:r>
        <w:tab/>
      </w:r>
      <w:r>
        <w:tab/>
      </w:r>
    </w:p>
    <w:p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 xml:space="preserve">KULDOVÁ, O., FLEISCHMANNOVÁ, E. Metodická příručka k technice administrativy </w:t>
      </w:r>
      <w:proofErr w:type="gramStart"/>
      <w:r>
        <w:t>a</w:t>
      </w:r>
      <w:proofErr w:type="gramEnd"/>
      <w:r>
        <w:t xml:space="preserve">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>. 3, s. 84 -85.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:rsidR="00D054DB" w:rsidRDefault="00D054DB">
      <w:pPr>
        <w:pStyle w:val="Literatura"/>
        <w:rPr>
          <w:bCs/>
        </w:rPr>
      </w:pPr>
    </w:p>
    <w:p w:rsidR="00D054DB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musí zahrnovat všechny prameny, knihy, internetové odkazy a další studijní podklady, z nichž jsme č</w:t>
      </w:r>
      <w:r w:rsidR="00676A3A" w:rsidRPr="001F423D">
        <w:rPr>
          <w:rStyle w:val="Zdraznnintenzivn"/>
        </w:rPr>
        <w:t>erpali;</w:t>
      </w:r>
    </w:p>
    <w:p w:rsidR="000F1F8E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a zde kon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 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íslování stránek </w:t>
      </w:r>
      <w:r w:rsidR="00676A3A" w:rsidRPr="001F423D">
        <w:rPr>
          <w:rStyle w:val="Zdraznnintenzivn"/>
        </w:rPr>
        <w:t>práce;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ednotlivé publikace se uvá</w:t>
      </w:r>
      <w:r w:rsidRPr="001F423D">
        <w:rPr>
          <w:rStyle w:val="Zdraznnintenzivn"/>
        </w:rPr>
        <w:t>dě</w:t>
      </w:r>
      <w:r w:rsidR="00D054DB" w:rsidRPr="001F423D">
        <w:rPr>
          <w:rStyle w:val="Zdraznnintenzivn"/>
        </w:rPr>
        <w:t>jí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v abecedním po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adí podle p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íjmení autor</w:t>
      </w:r>
      <w:r w:rsidRPr="001F423D">
        <w:rPr>
          <w:rStyle w:val="Zdraznnintenzivn"/>
        </w:rPr>
        <w:t>ů</w:t>
      </w:r>
      <w:r w:rsidR="00D054DB" w:rsidRPr="001F423D">
        <w:rPr>
          <w:rStyle w:val="Zdraznnintenzivn"/>
        </w:rPr>
        <w:t xml:space="preserve"> a iniciál jeho jména, který se píše za </w:t>
      </w:r>
      <w:r w:rsidRPr="001F423D">
        <w:rPr>
          <w:rStyle w:val="Zdraznnintenzivn"/>
        </w:rPr>
        <w:t>čárkou</w:t>
      </w:r>
      <w:r w:rsidR="00676A3A" w:rsidRPr="001F423D">
        <w:rPr>
          <w:rStyle w:val="Zdraznnintenzivn"/>
        </w:rPr>
        <w:t>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</w:t>
      </w:r>
      <w:r w:rsidR="00D054DB" w:rsidRPr="001F423D">
        <w:rPr>
          <w:rStyle w:val="Zdraznnintenzivn"/>
        </w:rPr>
        <w:t xml:space="preserve">íjmení </w:t>
      </w:r>
      <w:r w:rsidR="00676A3A" w:rsidRPr="001F423D">
        <w:rPr>
          <w:rStyle w:val="Zdraznnintenzivn"/>
        </w:rPr>
        <w:t>autora se píše velkými písmeny;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n</w:t>
      </w:r>
      <w:r w:rsidR="00D054DB" w:rsidRPr="001F423D">
        <w:rPr>
          <w:rStyle w:val="Zdraznnintenzivn"/>
        </w:rPr>
        <w:t>ázev publikace se zvýraz</w:t>
      </w:r>
      <w:r w:rsidRPr="001F423D">
        <w:rPr>
          <w:rStyle w:val="Zdraznnintenzivn"/>
        </w:rPr>
        <w:t>ň</w:t>
      </w:r>
      <w:r w:rsidR="00676A3A" w:rsidRPr="001F423D">
        <w:rPr>
          <w:rStyle w:val="Zdraznnintenzivn"/>
        </w:rPr>
        <w:t>uje kurzívou;</w:t>
      </w:r>
      <w:r w:rsidR="00D054DB" w:rsidRPr="001F423D">
        <w:rPr>
          <w:rStyle w:val="Zdraznnintenzivn"/>
        </w:rPr>
        <w:t xml:space="preserve"> 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estliže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jsou uvedeni více než t</w:t>
      </w:r>
      <w:r w:rsidRPr="001F423D">
        <w:rPr>
          <w:rStyle w:val="Zdraznnintenzivn"/>
        </w:rPr>
        <w:t>ři</w:t>
      </w:r>
      <w:r w:rsidR="00D054DB" w:rsidRPr="001F423D">
        <w:rPr>
          <w:rStyle w:val="Zdraznnintenzivn"/>
        </w:rPr>
        <w:t xml:space="preserve"> auto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i, je možné vypsat hlavního autora s poznámkou „a kol.“</w:t>
      </w:r>
      <w:r w:rsidRPr="001F423D">
        <w:rPr>
          <w:rStyle w:val="Zdraznnintenzivn"/>
        </w:rPr>
        <w:t>(a kolektiv)</w:t>
      </w:r>
      <w:r w:rsidR="00676A3A" w:rsidRPr="001F423D">
        <w:rPr>
          <w:rStyle w:val="Zdraznnintenzivn"/>
        </w:rPr>
        <w:t>.</w:t>
      </w:r>
    </w:p>
    <w:p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12"/>
          <w:footerReference w:type="default" r:id="rId13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65" w:name="_Toc37577739"/>
      <w:bookmarkStart w:id="66" w:name="_Toc88120450"/>
      <w:bookmarkStart w:id="67" w:name="_Toc88120687"/>
      <w:bookmarkStart w:id="68" w:name="_Toc88120899"/>
      <w:bookmarkStart w:id="69" w:name="_Toc88121003"/>
      <w:bookmarkStart w:id="70" w:name="_Toc88121046"/>
      <w:bookmarkStart w:id="71" w:name="_Toc88121183"/>
      <w:bookmarkStart w:id="72" w:name="_Toc88121557"/>
      <w:bookmarkStart w:id="73" w:name="_Toc88121614"/>
      <w:bookmarkStart w:id="74" w:name="_Toc88121752"/>
      <w:bookmarkStart w:id="75" w:name="_Toc88122018"/>
      <w:bookmarkStart w:id="76" w:name="_Toc88124623"/>
      <w:bookmarkStart w:id="77" w:name="_Toc88124660"/>
      <w:bookmarkStart w:id="78" w:name="_Toc88124810"/>
      <w:bookmarkStart w:id="79" w:name="_Toc88125793"/>
      <w:bookmarkStart w:id="80" w:name="_Toc88126313"/>
      <w:bookmarkStart w:id="81" w:name="_Toc88126464"/>
      <w:bookmarkStart w:id="82" w:name="_Toc88126531"/>
      <w:bookmarkStart w:id="83" w:name="_Toc88126560"/>
      <w:bookmarkStart w:id="84" w:name="_Toc88126776"/>
      <w:bookmarkStart w:id="85" w:name="_Toc88126866"/>
      <w:bookmarkStart w:id="86" w:name="_Toc88127107"/>
      <w:bookmarkStart w:id="87" w:name="_Toc88127150"/>
      <w:bookmarkStart w:id="88" w:name="_Toc88128515"/>
      <w:bookmarkStart w:id="89" w:name="_Toc107634157"/>
      <w:bookmarkStart w:id="90" w:name="_Toc107635192"/>
      <w:bookmarkStart w:id="91" w:name="_Toc107635232"/>
      <w:bookmarkStart w:id="92" w:name="_Toc107635249"/>
    </w:p>
    <w:p w:rsidR="00F03DA6" w:rsidRDefault="00F94A83">
      <w:pPr>
        <w:pStyle w:val="Nadpis"/>
      </w:pPr>
      <w:bookmarkStart w:id="93" w:name="_Toc370246092"/>
      <w:r>
        <w:lastRenderedPageBreak/>
        <w:t>Seznam p</w:t>
      </w:r>
      <w:r w:rsidR="00F03DA6">
        <w:t>říloh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855A83" w:rsidRDefault="00855A83" w:rsidP="00855A83">
      <w:r>
        <w:t>č. 1 Titulní list</w:t>
      </w:r>
    </w:p>
    <w:p w:rsidR="00855A83" w:rsidRDefault="00855A83" w:rsidP="00855A83">
      <w:r>
        <w:t>č. 2 Čestné prohlášení</w:t>
      </w:r>
    </w:p>
    <w:p w:rsidR="00855A83" w:rsidRDefault="00855A83" w:rsidP="00855A83">
      <w:r>
        <w:t>č. 3 Poděkování</w:t>
      </w:r>
    </w:p>
    <w:p w:rsidR="00855A83" w:rsidRDefault="00855A83" w:rsidP="00F94A83">
      <w:pPr>
        <w:rPr>
          <w:i/>
          <w:lang w:val="en-US"/>
        </w:rPr>
      </w:pPr>
    </w:p>
    <w:p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14"/>
      <w:footerReference w:type="default" r:id="rId15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903" w:rsidRDefault="00ED5903">
      <w:r>
        <w:separator/>
      </w:r>
    </w:p>
    <w:p w:rsidR="00ED5903" w:rsidRDefault="00ED5903"/>
  </w:endnote>
  <w:endnote w:type="continuationSeparator" w:id="0">
    <w:p w:rsidR="00ED5903" w:rsidRDefault="00ED5903">
      <w:r>
        <w:continuationSeparator/>
      </w:r>
    </w:p>
    <w:p w:rsidR="00ED5903" w:rsidRDefault="00ED59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1FB" w:rsidRDefault="008471FB">
    <w:pPr>
      <w:pStyle w:val="Zpat"/>
      <w:jc w:val="center"/>
    </w:pPr>
  </w:p>
  <w:p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E14891">
      <w:rPr>
        <w:b/>
        <w:noProof/>
      </w:rPr>
      <w:t>11</w:t>
    </w:r>
    <w:r w:rsidRPr="00FF6F58">
      <w:rPr>
        <w:b/>
      </w:rPr>
      <w:fldChar w:fldCharType="end"/>
    </w:r>
  </w:p>
  <w:p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F58" w:rsidRDefault="00FF6F58">
    <w:pPr>
      <w:pStyle w:val="Zpat"/>
      <w:jc w:val="center"/>
    </w:pPr>
  </w:p>
  <w:p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903" w:rsidRDefault="00ED5903">
      <w:r>
        <w:separator/>
      </w:r>
    </w:p>
    <w:p w:rsidR="00ED5903" w:rsidRDefault="00ED5903"/>
  </w:footnote>
  <w:footnote w:type="continuationSeparator" w:id="0">
    <w:p w:rsidR="00ED5903" w:rsidRDefault="00ED5903">
      <w:r>
        <w:continuationSeparator/>
      </w:r>
    </w:p>
    <w:p w:rsidR="00ED5903" w:rsidRDefault="00ED59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CD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Jméno Příjmení, </w:t>
    </w:r>
    <w:r w:rsidR="000F1F8E" w:rsidRPr="000F1F8E">
      <w:rPr>
        <w:b w:val="0"/>
        <w:sz w:val="20"/>
        <w:szCs w:val="20"/>
      </w:rPr>
      <w:t>IT4, 201</w:t>
    </w:r>
    <w:r w:rsidR="001F423D">
      <w:rPr>
        <w:b w:val="0"/>
        <w:sz w:val="20"/>
        <w:szCs w:val="20"/>
      </w:rPr>
      <w:t>6</w:t>
    </w:r>
    <w:r w:rsidR="000F1F8E" w:rsidRPr="000F1F8E">
      <w:rPr>
        <w:b w:val="0"/>
        <w:sz w:val="20"/>
        <w:szCs w:val="20"/>
      </w:rPr>
      <w:t>/201</w:t>
    </w:r>
    <w:r w:rsidR="001F423D">
      <w:rPr>
        <w:b w:val="0"/>
        <w:sz w:val="20"/>
        <w:szCs w:val="20"/>
      </w:rPr>
      <w:t>7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oNotTrackMoves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76A8"/>
    <w:rsid w:val="00046525"/>
    <w:rsid w:val="00055845"/>
    <w:rsid w:val="00071ADE"/>
    <w:rsid w:val="000B40C6"/>
    <w:rsid w:val="000F1F8E"/>
    <w:rsid w:val="000F5ED1"/>
    <w:rsid w:val="00106D4A"/>
    <w:rsid w:val="00131D49"/>
    <w:rsid w:val="00137BB1"/>
    <w:rsid w:val="00157365"/>
    <w:rsid w:val="001676A8"/>
    <w:rsid w:val="00171FCE"/>
    <w:rsid w:val="001776ED"/>
    <w:rsid w:val="001B6F92"/>
    <w:rsid w:val="001D39EF"/>
    <w:rsid w:val="001F423D"/>
    <w:rsid w:val="00230592"/>
    <w:rsid w:val="002810D2"/>
    <w:rsid w:val="00286700"/>
    <w:rsid w:val="00294C06"/>
    <w:rsid w:val="002F3109"/>
    <w:rsid w:val="00320CEC"/>
    <w:rsid w:val="00331AC0"/>
    <w:rsid w:val="003652EE"/>
    <w:rsid w:val="003826F1"/>
    <w:rsid w:val="003844A7"/>
    <w:rsid w:val="003B05B9"/>
    <w:rsid w:val="003B2FB6"/>
    <w:rsid w:val="003C242E"/>
    <w:rsid w:val="00403842"/>
    <w:rsid w:val="00483A69"/>
    <w:rsid w:val="00486309"/>
    <w:rsid w:val="004A12E0"/>
    <w:rsid w:val="00560F3D"/>
    <w:rsid w:val="00570D9F"/>
    <w:rsid w:val="005D5EFD"/>
    <w:rsid w:val="005F3335"/>
    <w:rsid w:val="006022A1"/>
    <w:rsid w:val="00614852"/>
    <w:rsid w:val="00657ACD"/>
    <w:rsid w:val="00662A2C"/>
    <w:rsid w:val="00676A3A"/>
    <w:rsid w:val="00680144"/>
    <w:rsid w:val="006C2C63"/>
    <w:rsid w:val="006E2B97"/>
    <w:rsid w:val="0070571A"/>
    <w:rsid w:val="007117A3"/>
    <w:rsid w:val="00756E7C"/>
    <w:rsid w:val="007A43BB"/>
    <w:rsid w:val="007C4434"/>
    <w:rsid w:val="00802D4F"/>
    <w:rsid w:val="00811BD3"/>
    <w:rsid w:val="00821DC5"/>
    <w:rsid w:val="00837063"/>
    <w:rsid w:val="008471FB"/>
    <w:rsid w:val="00855A83"/>
    <w:rsid w:val="00886427"/>
    <w:rsid w:val="00890922"/>
    <w:rsid w:val="00896E56"/>
    <w:rsid w:val="008B6730"/>
    <w:rsid w:val="008D555F"/>
    <w:rsid w:val="00907764"/>
    <w:rsid w:val="00917522"/>
    <w:rsid w:val="00940795"/>
    <w:rsid w:val="0096535C"/>
    <w:rsid w:val="009807D3"/>
    <w:rsid w:val="009838D2"/>
    <w:rsid w:val="009910B6"/>
    <w:rsid w:val="00A00297"/>
    <w:rsid w:val="00A0246F"/>
    <w:rsid w:val="00A0304C"/>
    <w:rsid w:val="00A07699"/>
    <w:rsid w:val="00A1344E"/>
    <w:rsid w:val="00A15971"/>
    <w:rsid w:val="00A53909"/>
    <w:rsid w:val="00AB18DA"/>
    <w:rsid w:val="00AF1DBD"/>
    <w:rsid w:val="00B103FF"/>
    <w:rsid w:val="00B56271"/>
    <w:rsid w:val="00B8449A"/>
    <w:rsid w:val="00B97E74"/>
    <w:rsid w:val="00C844B8"/>
    <w:rsid w:val="00C91564"/>
    <w:rsid w:val="00CA3973"/>
    <w:rsid w:val="00CC7366"/>
    <w:rsid w:val="00CF7670"/>
    <w:rsid w:val="00D04AE6"/>
    <w:rsid w:val="00D054DB"/>
    <w:rsid w:val="00D12AB2"/>
    <w:rsid w:val="00D17DE7"/>
    <w:rsid w:val="00D22822"/>
    <w:rsid w:val="00D301B4"/>
    <w:rsid w:val="00D41AB3"/>
    <w:rsid w:val="00D433EA"/>
    <w:rsid w:val="00D72EB1"/>
    <w:rsid w:val="00D75539"/>
    <w:rsid w:val="00D765BF"/>
    <w:rsid w:val="00D92D12"/>
    <w:rsid w:val="00D967BB"/>
    <w:rsid w:val="00DB42AE"/>
    <w:rsid w:val="00E14891"/>
    <w:rsid w:val="00E15D00"/>
    <w:rsid w:val="00E15FA1"/>
    <w:rsid w:val="00E219C1"/>
    <w:rsid w:val="00E41AE1"/>
    <w:rsid w:val="00E5416C"/>
    <w:rsid w:val="00E9780B"/>
    <w:rsid w:val="00EA4374"/>
    <w:rsid w:val="00EA693D"/>
    <w:rsid w:val="00EB0D51"/>
    <w:rsid w:val="00EC41DD"/>
    <w:rsid w:val="00ED5903"/>
    <w:rsid w:val="00F03DA6"/>
    <w:rsid w:val="00F22EB3"/>
    <w:rsid w:val="00F45C54"/>
    <w:rsid w:val="00F8275C"/>
    <w:rsid w:val="00F94A83"/>
    <w:rsid w:val="00F96602"/>
    <w:rsid w:val="00FC1F9B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CCECC4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semiHidden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emboss/>
      <w:color w:val="FF0000"/>
      <w:sz w:val="24"/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5845D-3047-41CC-963C-5182427DA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71</TotalTime>
  <Pages>13</Pages>
  <Words>950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6545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Lukáš Bad´ura</cp:lastModifiedBy>
  <cp:revision>4</cp:revision>
  <cp:lastPrinted>2004-11-12T21:05:00Z</cp:lastPrinted>
  <dcterms:created xsi:type="dcterms:W3CDTF">2016-10-17T06:40:00Z</dcterms:created>
  <dcterms:modified xsi:type="dcterms:W3CDTF">2020-01-08T08:38:00Z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